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 w:firstLineChars="0"/>
        <w:rPr>
          <w:lang w:val="en-US"/>
        </w:rPr>
      </w:pPr>
      <w:r>
        <w:rPr>
          <w:lang w:val="en-US"/>
        </w:rPr>
        <w:t xml:space="preserve">Site map </w:t>
      </w:r>
    </w:p>
    <w:p/>
    <w:p/>
    <w:p/>
    <w:p>
      <w:bookmarkStart w:id="0" w:name="_GoBack"/>
      <w:bookmarkEnd w:id="0"/>
      <w:r>
        <w:rPr>
          <w:rFonts w:ascii="Times New Roman" w:hAnsi="Times New Roman"/>
          <w:kern w:val="2"/>
          <w:sz w:val="24"/>
          <w:lang w:val="en-US" w:eastAsia="zh-CN"/>
        </w:rPr>
        <w:pict>
          <v:shape id="Right Arrow 14" o:spid="_x0000_s1026" type="#_x0000_t13" style="position:absolute;left:0;flip:y;margin-left:124.65pt;margin-top:130.35pt;height:16.65pt;width:119.2pt;rotation:0f;z-index:251669504;" o:ole="f" fillcolor="#9CBEE0" filled="t" o:preferrelative="t" stroked="t" coordorigin="0,0" coordsize="21600,21600" adj="16200,54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line id="Arrow 12" o:spid="_x0000_s1027" style="position:absolute;left:0;flip:y;margin-left:139.3pt;margin-top:175.4pt;height:45.4pt;width:109.55pt;rotation:0f;z-index:25166848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line id="Arrow 12" o:spid="_x0000_s1028" style="position:absolute;left:0;margin-left:148.05pt;margin-top:62.05pt;height:40.85pt;width:101.65pt;rotation:0f;z-index:251667456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Text Box7" o:spid="_x0000_s1029" type="#_x0000_t202" style="position:absolute;left:0;margin-left:176.2pt;margin-top:24.3pt;height:21.8pt;width:112.15pt;mso-wrap-distance-bottom:0pt;mso-wrap-distance-left:9pt;mso-wrap-distance-right:9pt;mso-wrap-distance-top:0pt;mso-wrap-style:none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HYPERLINK "http://nicholiae.centralus.cloudapp.azure.com/pages/personalComp.html"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rStyle w:val="15"/>
                      <w:lang w:val="en-US"/>
                    </w:rPr>
                    <w:t>Personal Computers</w:t>
                  </w:r>
                  <w:r>
                    <w:rPr>
                      <w:lang w:val="en-US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Text Box6" o:spid="_x0000_s1030" type="#_x0000_t202" style="position:absolute;left:0;margin-left:268.35pt;margin-top:270.7pt;height:21.8pt;width:73.5pt;mso-wrap-distance-bottom:0pt;mso-wrap-distance-left:9pt;mso-wrap-distance-right:9pt;mso-wrap-distance-top:0pt;mso-wrap-style:none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HYPERLINK "http://nicholiae.centralus.cloudapp.azure.com/pages/learnProcess.html"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rStyle w:val="15"/>
                      <w:lang w:val="en-US"/>
                    </w:rPr>
                    <w:t>Our Process</w:t>
                  </w:r>
                  <w:r>
                    <w:rPr>
                      <w:lang w:val="en-US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Text Box7" o:spid="_x0000_s1031" type="#_x0000_t202" style="position:absolute;left:0;margin-left:102.85pt;margin-top:239.35pt;height:21.8pt;width:56.95pt;mso-wrap-distance-bottom:0pt;mso-wrap-distance-left:9pt;mso-wrap-distance-right:9pt;mso-wrap-distance-top:0pt;mso-wrap-style:none;rotation:0f;z-index:2516664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HYPERLINK "http://nicholiae.centralus.cloudapp.azure.com/pages/meetUs.html"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rStyle w:val="14"/>
                      <w:lang w:val="en-US"/>
                    </w:rPr>
                    <w:t>Meet us</w:t>
                  </w:r>
                  <w:r>
                    <w:rPr>
                      <w:lang w:val="en-US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Text Box7" o:spid="_x0000_s1032" type="#_x0000_t202" style="position:absolute;left:0;margin-left:275.35pt;margin-top:211.05pt;height:21.8pt;width:56.95pt;mso-wrap-distance-bottom:0pt;mso-wrap-distance-left:9pt;mso-wrap-distance-right:9pt;mso-wrap-distance-top:0pt;mso-wrap-style:none;rotation:0f;z-index:251664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HYPERLINK "http://nicholiae.centralus.cloudapp.azure.com/pages/datadisplay.php"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rStyle w:val="15"/>
                      <w:lang w:val="en-US"/>
                    </w:rPr>
                    <w:t>DataDisplay</w:t>
                  </w:r>
                  <w:r>
                    <w:rPr>
                      <w:lang w:val="en-US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Text Box7" o:spid="_x0000_s1033" type="#_x0000_t202" style="position:absolute;left:0;margin-left:276.2pt;margin-top:154.35pt;height:21.8pt;width:56.95pt;mso-wrap-distance-bottom:0pt;mso-wrap-distance-left:9pt;mso-wrap-distance-right:9pt;mso-wrap-distance-top:0pt;mso-wrap-style:none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HYPERLINK "http://nicholiae.centralus.cloudapp.azure.com/pages/contactUs.html"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rStyle w:val="14"/>
                      <w:lang w:val="en-US"/>
                    </w:rPr>
                    <w:t>Contact Us</w:t>
                  </w:r>
                  <w:r>
                    <w:rPr>
                      <w:lang w:val="en-US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Text Box7" o:spid="_x0000_s1034" type="#_x0000_t202" style="position:absolute;left:0;margin-left:275.85pt;margin-top:94.85pt;height:21.8pt;width:56.95pt;mso-wrap-distance-bottom:0pt;mso-wrap-distance-left:9pt;mso-wrap-distance-right:9pt;mso-wrap-distance-top:0pt;mso-wrap-style:none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HYPERLINK "http://nicholiae.centralus.cloudapp.azure.com/pages/affiliates.html
"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rStyle w:val="15"/>
                      <w:lang w:val="en-US"/>
                    </w:rPr>
                    <w:t>affiliates</w:t>
                  </w:r>
                  <w:r>
                    <w:rPr>
                      <w:lang w:val="en-US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Text Box3" o:spid="_x0000_s1035" type="#_x0000_t202" style="position:absolute;left:0;margin-left:49.15pt;margin-top:155.25pt;height:21.8pt;width:48.35pt;mso-wrap-distance-bottom:0pt;mso-wrap-distance-left:9pt;mso-wrap-distance-right:9pt;mso-wrap-distance-top:0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HYPERLINK "http://nicholiae.centralus.cloudapp.azure.com/index.html"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rStyle w:val="15"/>
                      <w:lang w:val="en-US"/>
                    </w:rPr>
                    <w:t>Home</w:t>
                  </w:r>
                  <w:r>
                    <w:rPr>
                      <w:lang w:val="en-US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Text Box3" o:spid="_x0000_s1036" type="#_x0000_t202" style="position:absolute;left:0;margin-left:47.15pt;margin-top:94.9pt;height:21.8pt;width:48.35pt;mso-wrap-distance-bottom:0pt;mso-wrap-distance-left:9pt;mso-wrap-distance-right:9pt;mso-wrap-distance-top:0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HYPERLINK "http://nicholiae.centralus.cloudapp.azure.com/"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rStyle w:val="15"/>
                      <w:lang w:val="en-US"/>
                    </w:rPr>
                    <w:t>Home</w:t>
                  </w:r>
                  <w:r>
                    <w:rPr>
                      <w:lang w:val="en-US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Frame 1026" o:spid="_x0000_s1037" type="#_x0000_t75" style="position:absolute;left:0;margin-left:0pt;margin-top:0pt;height:314.25pt;width:387pt;rotation:0f;z-index:-251657216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Nicholas</dc:creator>
  <cp:lastModifiedBy>Nicholas</cp:lastModifiedBy>
  <dcterms:modified xsi:type="dcterms:W3CDTF">2018-04-27T17:51:04Z</dcterms:modified>
  <dc:title>Site map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